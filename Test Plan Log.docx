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1B33" w14:textId="45336A46" w:rsidR="00850EE5" w:rsidRDefault="008375D6" w:rsidP="00850EE5">
      <w:pPr>
        <w:pStyle w:val="Title"/>
      </w:pPr>
      <w:r>
        <w:t>Test Plan and Log</w:t>
      </w:r>
    </w:p>
    <w:p w14:paraId="1EE14E7E" w14:textId="77777777" w:rsidR="006A0959" w:rsidRDefault="00850EE5">
      <w:pPr>
        <w:pStyle w:val="Heading1"/>
      </w:pPr>
      <w:r>
        <w:t>Test Plan and Log</w:t>
      </w:r>
    </w:p>
    <w:p w14:paraId="448CFEE1" w14:textId="148BD42E" w:rsidR="006A0959" w:rsidRDefault="00F747C4">
      <w:r>
        <w:t xml:space="preserve">The </w:t>
      </w:r>
      <w:r w:rsidR="00165875">
        <w:t>function</w:t>
      </w:r>
      <w:r>
        <w:t>s</w:t>
      </w:r>
      <w:r w:rsidR="00165875">
        <w:t xml:space="preserve"> in the project were unit tested</w:t>
      </w:r>
      <w:r w:rsidR="003776D8">
        <w:t xml:space="preserve">. Afterwards a </w:t>
      </w:r>
      <w:r w:rsidR="000E3215">
        <w:t xml:space="preserve">system and integration test was performed.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167"/>
        <w:gridCol w:w="2471"/>
        <w:gridCol w:w="1918"/>
        <w:gridCol w:w="759"/>
      </w:tblGrid>
      <w:tr w:rsidR="00016A30" w14:paraId="5F8A3714" w14:textId="77777777" w:rsidTr="00016A30">
        <w:tc>
          <w:tcPr>
            <w:tcW w:w="1980" w:type="dxa"/>
          </w:tcPr>
          <w:p w14:paraId="6C66BC51" w14:textId="535DE1CC" w:rsidR="005179F6" w:rsidRDefault="005179F6">
            <w:r>
              <w:t>Name of Project:</w:t>
            </w:r>
          </w:p>
        </w:tc>
        <w:tc>
          <w:tcPr>
            <w:tcW w:w="4678" w:type="dxa"/>
            <w:gridSpan w:val="2"/>
          </w:tcPr>
          <w:p w14:paraId="67F404F9" w14:textId="02F2E3FB" w:rsidR="005179F6" w:rsidRDefault="005B1794">
            <w:r>
              <w:t>Quidditch</w:t>
            </w:r>
          </w:p>
        </w:tc>
        <w:tc>
          <w:tcPr>
            <w:tcW w:w="1933" w:type="dxa"/>
          </w:tcPr>
          <w:p w14:paraId="176FC2F0" w14:textId="42DAC118" w:rsidR="005179F6" w:rsidRDefault="005179F6">
            <w:r>
              <w:t>Date:</w:t>
            </w:r>
            <w:r w:rsidR="00016A30">
              <w:t xml:space="preserve"> </w:t>
            </w:r>
            <w:r w:rsidR="00016A30">
              <w:t>17.12.2020</w:t>
            </w:r>
          </w:p>
        </w:tc>
        <w:tc>
          <w:tcPr>
            <w:tcW w:w="759" w:type="dxa"/>
          </w:tcPr>
          <w:p w14:paraId="35963C0B" w14:textId="27C269D8" w:rsidR="005179F6" w:rsidRDefault="005179F6"/>
        </w:tc>
      </w:tr>
      <w:tr w:rsidR="00605BC5" w14:paraId="0F82FA2B" w14:textId="77777777" w:rsidTr="00016A30">
        <w:tc>
          <w:tcPr>
            <w:tcW w:w="1980" w:type="dxa"/>
          </w:tcPr>
          <w:p w14:paraId="701AE609" w14:textId="7395EAF2" w:rsidR="00850EE5" w:rsidRPr="005179F6" w:rsidRDefault="00850EE5">
            <w:pPr>
              <w:rPr>
                <w:color w:val="C00000"/>
              </w:rPr>
            </w:pPr>
            <w:r w:rsidRPr="005179F6">
              <w:rPr>
                <w:color w:val="C00000"/>
              </w:rPr>
              <w:t xml:space="preserve">Test </w:t>
            </w:r>
            <w:r w:rsidR="009B0183">
              <w:rPr>
                <w:color w:val="C00000"/>
              </w:rPr>
              <w:t>r</w:t>
            </w:r>
            <w:r w:rsidRPr="005179F6">
              <w:rPr>
                <w:color w:val="C00000"/>
              </w:rPr>
              <w:t xml:space="preserve">un </w:t>
            </w:r>
            <w:r w:rsidR="009B0183">
              <w:rPr>
                <w:color w:val="C00000"/>
              </w:rPr>
              <w:t>/ case</w:t>
            </w:r>
          </w:p>
        </w:tc>
        <w:tc>
          <w:tcPr>
            <w:tcW w:w="2184" w:type="dxa"/>
          </w:tcPr>
          <w:p w14:paraId="52F7E17A" w14:textId="77777777" w:rsidR="00850EE5" w:rsidRPr="005179F6" w:rsidRDefault="00850EE5">
            <w:pPr>
              <w:rPr>
                <w:color w:val="C00000"/>
              </w:rPr>
            </w:pPr>
            <w:r w:rsidRPr="005179F6">
              <w:rPr>
                <w:color w:val="C00000"/>
              </w:rPr>
              <w:t>Data Used</w:t>
            </w:r>
          </w:p>
        </w:tc>
        <w:tc>
          <w:tcPr>
            <w:tcW w:w="2494" w:type="dxa"/>
          </w:tcPr>
          <w:p w14:paraId="0A91E90E" w14:textId="77777777" w:rsidR="00850EE5" w:rsidRPr="005179F6" w:rsidRDefault="00850EE5">
            <w:pPr>
              <w:rPr>
                <w:color w:val="C00000"/>
              </w:rPr>
            </w:pPr>
            <w:r w:rsidRPr="005179F6">
              <w:rPr>
                <w:color w:val="C00000"/>
              </w:rPr>
              <w:t>Expected Result</w:t>
            </w:r>
          </w:p>
        </w:tc>
        <w:tc>
          <w:tcPr>
            <w:tcW w:w="1933" w:type="dxa"/>
          </w:tcPr>
          <w:p w14:paraId="1AA6687F" w14:textId="77777777" w:rsidR="00850EE5" w:rsidRPr="005179F6" w:rsidRDefault="00850EE5">
            <w:pPr>
              <w:rPr>
                <w:color w:val="C00000"/>
              </w:rPr>
            </w:pPr>
            <w:r w:rsidRPr="005179F6">
              <w:rPr>
                <w:color w:val="C00000"/>
              </w:rPr>
              <w:t>Actual Result</w:t>
            </w:r>
          </w:p>
        </w:tc>
        <w:tc>
          <w:tcPr>
            <w:tcW w:w="759" w:type="dxa"/>
          </w:tcPr>
          <w:p w14:paraId="7D03A2A1" w14:textId="77777777" w:rsidR="00850EE5" w:rsidRPr="005179F6" w:rsidRDefault="00850EE5">
            <w:pPr>
              <w:rPr>
                <w:color w:val="C00000"/>
              </w:rPr>
            </w:pPr>
            <w:r w:rsidRPr="005179F6">
              <w:rPr>
                <w:color w:val="C00000"/>
              </w:rPr>
              <w:t>Action Taken</w:t>
            </w:r>
          </w:p>
        </w:tc>
      </w:tr>
      <w:tr w:rsidR="00605BC5" w14:paraId="07B11274" w14:textId="77777777" w:rsidTr="00016A30">
        <w:tc>
          <w:tcPr>
            <w:tcW w:w="1980" w:type="dxa"/>
          </w:tcPr>
          <w:p w14:paraId="2EC40AE1" w14:textId="4F37041C" w:rsidR="00584977" w:rsidRDefault="00584977" w:rsidP="00296A18">
            <w:r>
              <w:t>Normal: draw(), str()</w:t>
            </w:r>
          </w:p>
        </w:tc>
        <w:tc>
          <w:tcPr>
            <w:tcW w:w="2184" w:type="dxa"/>
          </w:tcPr>
          <w:p w14:paraId="31E2299D" w14:textId="0CA57CCB" w:rsidR="00584977" w:rsidRDefault="00584977" w:rsidP="00584977">
            <w:r>
              <w:t>Game is running</w:t>
            </w:r>
          </w:p>
        </w:tc>
        <w:tc>
          <w:tcPr>
            <w:tcW w:w="2494" w:type="dxa"/>
          </w:tcPr>
          <w:p w14:paraId="4C6337A3" w14:textId="43B12A53" w:rsidR="00584977" w:rsidRDefault="00584977" w:rsidP="00584977">
            <w:r>
              <w:t>Map of the level is displayed</w:t>
            </w:r>
          </w:p>
        </w:tc>
        <w:tc>
          <w:tcPr>
            <w:tcW w:w="1933" w:type="dxa"/>
          </w:tcPr>
          <w:p w14:paraId="155A4C9F" w14:textId="77777777" w:rsidR="00584977" w:rsidRDefault="00584977" w:rsidP="00584977"/>
        </w:tc>
        <w:tc>
          <w:tcPr>
            <w:tcW w:w="759" w:type="dxa"/>
          </w:tcPr>
          <w:p w14:paraId="443A3286" w14:textId="6855CAA5" w:rsidR="00584977" w:rsidRDefault="00016A30" w:rsidP="00584977">
            <w:proofErr w:type="spellStart"/>
            <w:r>
              <w:t>nfa</w:t>
            </w:r>
            <w:proofErr w:type="spellEnd"/>
          </w:p>
        </w:tc>
      </w:tr>
      <w:tr w:rsidR="00605BC5" w14:paraId="1792B0BA" w14:textId="77777777" w:rsidTr="00016A30">
        <w:tc>
          <w:tcPr>
            <w:tcW w:w="1980" w:type="dxa"/>
          </w:tcPr>
          <w:p w14:paraId="2F1DA277" w14:textId="190C05FE" w:rsidR="00584977" w:rsidRDefault="00584977" w:rsidP="00296A18">
            <w:r>
              <w:t xml:space="preserve">Normal: </w:t>
            </w:r>
            <w:proofErr w:type="spellStart"/>
            <w:r>
              <w:t>printPoints</w:t>
            </w:r>
            <w:proofErr w:type="spellEnd"/>
            <w:r>
              <w:t>()</w:t>
            </w:r>
            <w:r>
              <w:t>,</w:t>
            </w:r>
            <w:r>
              <w:br/>
            </w:r>
            <w:proofErr w:type="spellStart"/>
            <w:r>
              <w:t>getPoints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1EEE7D29" w14:textId="0B833DB1" w:rsidR="00584977" w:rsidRDefault="00584977" w:rsidP="00584977">
            <w:r>
              <w:t>seeker catches the snitch</w:t>
            </w:r>
            <w:r>
              <w:br/>
            </w:r>
          </w:p>
        </w:tc>
        <w:tc>
          <w:tcPr>
            <w:tcW w:w="2494" w:type="dxa"/>
          </w:tcPr>
          <w:p w14:paraId="3E443DC6" w14:textId="35C1CEC1" w:rsidR="00584977" w:rsidRDefault="00584977" w:rsidP="00584977">
            <w:r>
              <w:t>Points are displayed on the screen, after catching snitch, score changes</w:t>
            </w:r>
          </w:p>
        </w:tc>
        <w:tc>
          <w:tcPr>
            <w:tcW w:w="1933" w:type="dxa"/>
          </w:tcPr>
          <w:p w14:paraId="5B02B164" w14:textId="77777777" w:rsidR="00584977" w:rsidRDefault="00584977" w:rsidP="00584977"/>
        </w:tc>
        <w:tc>
          <w:tcPr>
            <w:tcW w:w="759" w:type="dxa"/>
          </w:tcPr>
          <w:p w14:paraId="115C28B7" w14:textId="77777777" w:rsidR="00584977" w:rsidRDefault="00584977" w:rsidP="00584977"/>
        </w:tc>
      </w:tr>
      <w:tr w:rsidR="00016A30" w14:paraId="7B32E0C2" w14:textId="77777777" w:rsidTr="00016A30">
        <w:tc>
          <w:tcPr>
            <w:tcW w:w="1980" w:type="dxa"/>
          </w:tcPr>
          <w:p w14:paraId="46FAD7B9" w14:textId="0830598E" w:rsidR="00584977" w:rsidRDefault="00584977" w:rsidP="00296A18">
            <w:r>
              <w:t xml:space="preserve">Normal: </w:t>
            </w:r>
            <w:proofErr w:type="spellStart"/>
            <w:r>
              <w:t>printPoints</w:t>
            </w:r>
            <w:proofErr w:type="spellEnd"/>
            <w:r>
              <w:t xml:space="preserve">(), 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2032A79B" w14:textId="17A6E346" w:rsidR="00584977" w:rsidRDefault="00584977" w:rsidP="00584977">
            <w:r>
              <w:t>Game is running</w:t>
            </w:r>
          </w:p>
        </w:tc>
        <w:tc>
          <w:tcPr>
            <w:tcW w:w="2494" w:type="dxa"/>
          </w:tcPr>
          <w:p w14:paraId="52549F27" w14:textId="50F8B25C" w:rsidR="00584977" w:rsidRDefault="00584977" w:rsidP="00584977">
            <w:r>
              <w:t>Next to the Points are presented the team names</w:t>
            </w:r>
          </w:p>
        </w:tc>
        <w:tc>
          <w:tcPr>
            <w:tcW w:w="1933" w:type="dxa"/>
          </w:tcPr>
          <w:p w14:paraId="136A7DB4" w14:textId="77777777" w:rsidR="00584977" w:rsidRDefault="00584977" w:rsidP="00584977"/>
        </w:tc>
        <w:tc>
          <w:tcPr>
            <w:tcW w:w="759" w:type="dxa"/>
          </w:tcPr>
          <w:p w14:paraId="77651065" w14:textId="77777777" w:rsidR="00584977" w:rsidRDefault="00584977" w:rsidP="00584977"/>
        </w:tc>
      </w:tr>
      <w:tr w:rsidR="00605BC5" w14:paraId="66F9F1A5" w14:textId="77777777" w:rsidTr="00016A30">
        <w:tc>
          <w:tcPr>
            <w:tcW w:w="1980" w:type="dxa"/>
          </w:tcPr>
          <w:p w14:paraId="3DB17FDE" w14:textId="0F2D5657" w:rsidR="00584977" w:rsidRDefault="00584977" w:rsidP="00296A18">
            <w:r>
              <w:t xml:space="preserve">Normal: </w:t>
            </w:r>
          </w:p>
          <w:p w14:paraId="5955EF3E" w14:textId="5EFEFB8E" w:rsidR="00584977" w:rsidRDefault="00584977" w:rsidP="00296A18">
            <w:proofErr w:type="spellStart"/>
            <w:r>
              <w:t>addPoints</w:t>
            </w:r>
            <w:proofErr w:type="spellEnd"/>
            <w:r>
              <w:t>(),</w:t>
            </w:r>
          </w:p>
          <w:p w14:paraId="7705701E" w14:textId="3359FB65" w:rsidR="00584977" w:rsidRDefault="00584977" w:rsidP="00296A18">
            <w:proofErr w:type="spellStart"/>
            <w:r>
              <w:t>awardPoints</w:t>
            </w:r>
            <w:proofErr w:type="spellEnd"/>
            <w:r>
              <w:t>()</w:t>
            </w:r>
          </w:p>
          <w:p w14:paraId="7192848B" w14:textId="51D6EF91" w:rsidR="00584977" w:rsidRDefault="00584977" w:rsidP="00296A18"/>
        </w:tc>
        <w:tc>
          <w:tcPr>
            <w:tcW w:w="2184" w:type="dxa"/>
          </w:tcPr>
          <w:p w14:paraId="1CF3B272" w14:textId="041E78FF" w:rsidR="00584977" w:rsidRDefault="00584977" w:rsidP="00584977">
            <w:r>
              <w:t>seeker catches the snitch</w:t>
            </w:r>
          </w:p>
        </w:tc>
        <w:tc>
          <w:tcPr>
            <w:tcW w:w="2494" w:type="dxa"/>
          </w:tcPr>
          <w:p w14:paraId="4C119342" w14:textId="0F86E99C" w:rsidR="00584977" w:rsidRDefault="00584977" w:rsidP="00584977">
            <w:r w:rsidRPr="00A7088C">
              <w:t>the winning team receives 150 points</w:t>
            </w:r>
          </w:p>
        </w:tc>
        <w:tc>
          <w:tcPr>
            <w:tcW w:w="1933" w:type="dxa"/>
          </w:tcPr>
          <w:p w14:paraId="594B2EA1" w14:textId="77777777" w:rsidR="00584977" w:rsidRDefault="00584977" w:rsidP="00584977"/>
        </w:tc>
        <w:tc>
          <w:tcPr>
            <w:tcW w:w="759" w:type="dxa"/>
          </w:tcPr>
          <w:p w14:paraId="3448C6A8" w14:textId="77777777" w:rsidR="00584977" w:rsidRDefault="00584977" w:rsidP="00584977"/>
        </w:tc>
      </w:tr>
      <w:tr w:rsidR="00605BC5" w14:paraId="108FDB62" w14:textId="77777777" w:rsidTr="00016A30">
        <w:tc>
          <w:tcPr>
            <w:tcW w:w="1980" w:type="dxa"/>
          </w:tcPr>
          <w:p w14:paraId="39582A35" w14:textId="77777777" w:rsidR="00584977" w:rsidRDefault="00584977" w:rsidP="00296A18">
            <w:r>
              <w:t>Normal:</w:t>
            </w:r>
          </w:p>
          <w:p w14:paraId="74AAC787" w14:textId="77777777" w:rsidR="00584977" w:rsidRDefault="00584977" w:rsidP="00296A18">
            <w:proofErr w:type="spellStart"/>
            <w:r>
              <w:t>printMoves</w:t>
            </w:r>
            <w:proofErr w:type="spellEnd"/>
            <w:r>
              <w:t>(),</w:t>
            </w:r>
          </w:p>
          <w:p w14:paraId="1DB8463F" w14:textId="2440E104" w:rsidR="00584977" w:rsidRDefault="00584977" w:rsidP="00296A18">
            <w:proofErr w:type="spellStart"/>
            <w:r>
              <w:t>getMovesMade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416BA9AA" w14:textId="62EFB758" w:rsidR="00584977" w:rsidRDefault="00584977" w:rsidP="00584977">
            <w:r>
              <w:t>Seeker makes a move</w:t>
            </w:r>
          </w:p>
        </w:tc>
        <w:tc>
          <w:tcPr>
            <w:tcW w:w="2494" w:type="dxa"/>
          </w:tcPr>
          <w:p w14:paraId="5A58C33C" w14:textId="0AF522EA" w:rsidR="00584977" w:rsidRDefault="00584977" w:rsidP="00584977">
            <w:r>
              <w:t xml:space="preserve">Moves </w:t>
            </w:r>
            <w:r>
              <w:t>are displayed on the screen, after</w:t>
            </w:r>
            <w:r>
              <w:t xml:space="preserve"> each move counter increases</w:t>
            </w:r>
          </w:p>
        </w:tc>
        <w:tc>
          <w:tcPr>
            <w:tcW w:w="1933" w:type="dxa"/>
          </w:tcPr>
          <w:p w14:paraId="1A46C4E4" w14:textId="77777777" w:rsidR="00584977" w:rsidRDefault="00584977" w:rsidP="00584977"/>
        </w:tc>
        <w:tc>
          <w:tcPr>
            <w:tcW w:w="759" w:type="dxa"/>
          </w:tcPr>
          <w:p w14:paraId="27FC2E7B" w14:textId="77777777" w:rsidR="00584977" w:rsidRDefault="00584977" w:rsidP="00584977"/>
        </w:tc>
      </w:tr>
      <w:tr w:rsidR="00605BC5" w14:paraId="4F49BAE4" w14:textId="77777777" w:rsidTr="00016A30">
        <w:tc>
          <w:tcPr>
            <w:tcW w:w="1980" w:type="dxa"/>
          </w:tcPr>
          <w:p w14:paraId="1088C797" w14:textId="77777777" w:rsidR="00584977" w:rsidRDefault="00584977" w:rsidP="00296A18">
            <w:proofErr w:type="spellStart"/>
            <w:r>
              <w:t>Nomal</w:t>
            </w:r>
            <w:proofErr w:type="spellEnd"/>
            <w:r>
              <w:t xml:space="preserve">: </w:t>
            </w:r>
          </w:p>
          <w:p w14:paraId="79E00901" w14:textId="182C09C0" w:rsidR="00584977" w:rsidRDefault="00584977" w:rsidP="00296A18">
            <w:proofErr w:type="spellStart"/>
            <w:r>
              <w:t>addMovesMade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22C6535E" w14:textId="620F4630" w:rsidR="00584977" w:rsidRDefault="00584977" w:rsidP="00584977">
            <w:r>
              <w:t>Seeker makes a move</w:t>
            </w:r>
          </w:p>
        </w:tc>
        <w:tc>
          <w:tcPr>
            <w:tcW w:w="2494" w:type="dxa"/>
          </w:tcPr>
          <w:p w14:paraId="2D78F51F" w14:textId="3E63BD70" w:rsidR="00584977" w:rsidRDefault="00584977" w:rsidP="00584977">
            <w:r>
              <w:t>The moves counter increase after each move</w:t>
            </w:r>
          </w:p>
        </w:tc>
        <w:tc>
          <w:tcPr>
            <w:tcW w:w="1933" w:type="dxa"/>
          </w:tcPr>
          <w:p w14:paraId="1460740A" w14:textId="77777777" w:rsidR="00584977" w:rsidRDefault="00584977" w:rsidP="00584977"/>
        </w:tc>
        <w:tc>
          <w:tcPr>
            <w:tcW w:w="759" w:type="dxa"/>
          </w:tcPr>
          <w:p w14:paraId="53506BF0" w14:textId="77777777" w:rsidR="00584977" w:rsidRDefault="00584977" w:rsidP="00584977"/>
        </w:tc>
      </w:tr>
      <w:tr w:rsidR="00605BC5" w14:paraId="75B52937" w14:textId="77777777" w:rsidTr="00016A30">
        <w:tc>
          <w:tcPr>
            <w:tcW w:w="1980" w:type="dxa"/>
          </w:tcPr>
          <w:p w14:paraId="2642DAB2" w14:textId="77777777" w:rsidR="00584977" w:rsidRDefault="00584977" w:rsidP="00296A18">
            <w:proofErr w:type="spellStart"/>
            <w:r>
              <w:t>Nomal</w:t>
            </w:r>
            <w:proofErr w:type="spellEnd"/>
            <w:r>
              <w:t>:</w:t>
            </w:r>
          </w:p>
          <w:p w14:paraId="5A939B76" w14:textId="5AAA9D24" w:rsidR="00584977" w:rsidRDefault="00584977" w:rsidP="00296A18">
            <w:proofErr w:type="spellStart"/>
            <w:r>
              <w:t>setMovesMade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6BBFE784" w14:textId="3CC43D0D" w:rsidR="00584977" w:rsidRDefault="00584977" w:rsidP="00584977">
            <w:r>
              <w:t>going to next level</w:t>
            </w:r>
          </w:p>
        </w:tc>
        <w:tc>
          <w:tcPr>
            <w:tcW w:w="2494" w:type="dxa"/>
          </w:tcPr>
          <w:p w14:paraId="3C219123" w14:textId="01B37B99" w:rsidR="00584977" w:rsidRDefault="00584977" w:rsidP="00584977">
            <w:r>
              <w:t>At the start of each level the counter is reset</w:t>
            </w:r>
          </w:p>
        </w:tc>
        <w:tc>
          <w:tcPr>
            <w:tcW w:w="1933" w:type="dxa"/>
          </w:tcPr>
          <w:p w14:paraId="6EC9D1FD" w14:textId="77777777" w:rsidR="00584977" w:rsidRDefault="00584977" w:rsidP="00584977"/>
        </w:tc>
        <w:tc>
          <w:tcPr>
            <w:tcW w:w="759" w:type="dxa"/>
          </w:tcPr>
          <w:p w14:paraId="4F89D4CA" w14:textId="77777777" w:rsidR="00584977" w:rsidRDefault="00584977" w:rsidP="00584977"/>
        </w:tc>
      </w:tr>
      <w:tr w:rsidR="00016A30" w14:paraId="4DAB8A1F" w14:textId="77777777" w:rsidTr="00016A30">
        <w:tc>
          <w:tcPr>
            <w:tcW w:w="1980" w:type="dxa"/>
          </w:tcPr>
          <w:p w14:paraId="59FD8BD6" w14:textId="77777777" w:rsidR="00584977" w:rsidRDefault="00584977" w:rsidP="00296A18">
            <w:r>
              <w:t xml:space="preserve">Normal: </w:t>
            </w:r>
          </w:p>
          <w:p w14:paraId="557BE05F" w14:textId="32E7AA8F" w:rsidR="00584977" w:rsidRDefault="00584977" w:rsidP="00296A18">
            <w:proofErr w:type="spellStart"/>
            <w:r>
              <w:t>printLevel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0C5B7D3F" w14:textId="51422BB0" w:rsidR="00584977" w:rsidRDefault="00584977" w:rsidP="00584977">
            <w:r>
              <w:t>Going to next level</w:t>
            </w:r>
          </w:p>
        </w:tc>
        <w:tc>
          <w:tcPr>
            <w:tcW w:w="2494" w:type="dxa"/>
          </w:tcPr>
          <w:p w14:paraId="2CE0A078" w14:textId="0AB81301" w:rsidR="00584977" w:rsidRDefault="00584977" w:rsidP="00584977">
            <w:r>
              <w:t>The current level is displayed, it increase when going to next</w:t>
            </w:r>
          </w:p>
        </w:tc>
        <w:tc>
          <w:tcPr>
            <w:tcW w:w="1933" w:type="dxa"/>
          </w:tcPr>
          <w:p w14:paraId="4078F97B" w14:textId="77777777" w:rsidR="00584977" w:rsidRDefault="00584977" w:rsidP="00584977"/>
        </w:tc>
        <w:tc>
          <w:tcPr>
            <w:tcW w:w="759" w:type="dxa"/>
          </w:tcPr>
          <w:p w14:paraId="7C07AE02" w14:textId="77777777" w:rsidR="00584977" w:rsidRDefault="00584977" w:rsidP="00584977"/>
        </w:tc>
      </w:tr>
      <w:tr w:rsidR="00605BC5" w14:paraId="137C83E9" w14:textId="77777777" w:rsidTr="00016A30">
        <w:tc>
          <w:tcPr>
            <w:tcW w:w="1980" w:type="dxa"/>
          </w:tcPr>
          <w:p w14:paraId="41FB0908" w14:textId="61E35DA4" w:rsidR="00584977" w:rsidRDefault="00584977" w:rsidP="00296A18">
            <w:r>
              <w:t xml:space="preserve">Normal: </w:t>
            </w:r>
            <w:proofErr w:type="spellStart"/>
            <w:r>
              <w:t>newLevel</w:t>
            </w:r>
            <w:proofErr w:type="spellEnd"/>
            <w:r>
              <w:t xml:space="preserve">(), </w:t>
            </w:r>
            <w:proofErr w:type="spellStart"/>
            <w:r>
              <w:t>getMaxLevel</w:t>
            </w:r>
            <w:proofErr w:type="spellEnd"/>
            <w:r>
              <w:t xml:space="preserve">(), </w:t>
            </w:r>
            <w:proofErr w:type="spellStart"/>
            <w:r>
              <w:t>setLevel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56966108" w14:textId="41516403" w:rsidR="00584977" w:rsidRDefault="00584977" w:rsidP="00584977">
            <w:r>
              <w:t>Going to next level</w:t>
            </w:r>
          </w:p>
        </w:tc>
        <w:tc>
          <w:tcPr>
            <w:tcW w:w="2494" w:type="dxa"/>
          </w:tcPr>
          <w:p w14:paraId="621543AD" w14:textId="6C9C6ED2" w:rsidR="00584977" w:rsidRDefault="00584977" w:rsidP="00584977">
            <w:r>
              <w:t>After completing  level 1, level 2 is displayed</w:t>
            </w:r>
          </w:p>
        </w:tc>
        <w:tc>
          <w:tcPr>
            <w:tcW w:w="1933" w:type="dxa"/>
          </w:tcPr>
          <w:p w14:paraId="64D22088" w14:textId="77777777" w:rsidR="00584977" w:rsidRDefault="00584977" w:rsidP="00584977"/>
        </w:tc>
        <w:tc>
          <w:tcPr>
            <w:tcW w:w="759" w:type="dxa"/>
          </w:tcPr>
          <w:p w14:paraId="6C36F5B1" w14:textId="77777777" w:rsidR="00584977" w:rsidRDefault="00584977" w:rsidP="00584977"/>
        </w:tc>
      </w:tr>
      <w:tr w:rsidR="00016A30" w14:paraId="13AB4ACE" w14:textId="77777777" w:rsidTr="00016A30">
        <w:tc>
          <w:tcPr>
            <w:tcW w:w="1980" w:type="dxa"/>
          </w:tcPr>
          <w:p w14:paraId="3425E212" w14:textId="36B42EB0" w:rsidR="00584977" w:rsidRDefault="00584977" w:rsidP="00296A18">
            <w:r>
              <w:t xml:space="preserve">Normal: </w:t>
            </w:r>
            <w:proofErr w:type="spellStart"/>
            <w:r>
              <w:t>noMoreLevels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2C5E9AFE" w14:textId="650474FD" w:rsidR="00584977" w:rsidRDefault="00584977" w:rsidP="00584977">
            <w:r>
              <w:t xml:space="preserve">Completing last level </w:t>
            </w:r>
          </w:p>
        </w:tc>
        <w:tc>
          <w:tcPr>
            <w:tcW w:w="2494" w:type="dxa"/>
          </w:tcPr>
          <w:p w14:paraId="446CBC91" w14:textId="337F2EE3" w:rsidR="00584977" w:rsidRDefault="00584977" w:rsidP="00584977">
            <w:r>
              <w:t>Function ends the game, doesn’t allow to try to load next level</w:t>
            </w:r>
          </w:p>
        </w:tc>
        <w:tc>
          <w:tcPr>
            <w:tcW w:w="1933" w:type="dxa"/>
          </w:tcPr>
          <w:p w14:paraId="1A8AECA8" w14:textId="77777777" w:rsidR="00584977" w:rsidRDefault="00584977" w:rsidP="00584977"/>
        </w:tc>
        <w:tc>
          <w:tcPr>
            <w:tcW w:w="759" w:type="dxa"/>
          </w:tcPr>
          <w:p w14:paraId="5EA5A4AC" w14:textId="77777777" w:rsidR="00584977" w:rsidRDefault="00584977" w:rsidP="00584977"/>
        </w:tc>
      </w:tr>
      <w:tr w:rsidR="00016A30" w14:paraId="7C416F49" w14:textId="77777777" w:rsidTr="00016A30">
        <w:tc>
          <w:tcPr>
            <w:tcW w:w="1980" w:type="dxa"/>
          </w:tcPr>
          <w:p w14:paraId="04160EB4" w14:textId="77777777" w:rsidR="00584977" w:rsidRDefault="00584977" w:rsidP="00296A18">
            <w:r>
              <w:t>Normal:</w:t>
            </w:r>
          </w:p>
          <w:p w14:paraId="3476E9BC" w14:textId="0ED5D243" w:rsidR="00584977" w:rsidRDefault="00584977" w:rsidP="00296A18">
            <w:proofErr w:type="spellStart"/>
            <w:r>
              <w:t>stillPlaying</w:t>
            </w:r>
            <w:proofErr w:type="spellEnd"/>
            <w:r>
              <w:t xml:space="preserve">(), </w:t>
            </w:r>
            <w:proofErr w:type="spellStart"/>
            <w:r>
              <w:t>isFree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50F191F6" w14:textId="658DE68D" w:rsidR="00584977" w:rsidRDefault="00584977" w:rsidP="00584977">
            <w:r>
              <w:t>Catching the golden snitch</w:t>
            </w:r>
          </w:p>
        </w:tc>
        <w:tc>
          <w:tcPr>
            <w:tcW w:w="2494" w:type="dxa"/>
          </w:tcPr>
          <w:p w14:paraId="5E795AD7" w14:textId="4F17D644" w:rsidR="00584977" w:rsidRDefault="00584977" w:rsidP="00584977">
            <w:r>
              <w:t>The level is running as long snitch is free</w:t>
            </w:r>
          </w:p>
        </w:tc>
        <w:tc>
          <w:tcPr>
            <w:tcW w:w="1933" w:type="dxa"/>
          </w:tcPr>
          <w:p w14:paraId="709EC717" w14:textId="77777777" w:rsidR="00584977" w:rsidRDefault="00584977" w:rsidP="00584977"/>
        </w:tc>
        <w:tc>
          <w:tcPr>
            <w:tcW w:w="759" w:type="dxa"/>
          </w:tcPr>
          <w:p w14:paraId="1648A728" w14:textId="77777777" w:rsidR="00584977" w:rsidRDefault="00584977" w:rsidP="00584977"/>
        </w:tc>
      </w:tr>
      <w:tr w:rsidR="00016A30" w14:paraId="6843EE79" w14:textId="77777777" w:rsidTr="00016A30">
        <w:tc>
          <w:tcPr>
            <w:tcW w:w="1980" w:type="dxa"/>
          </w:tcPr>
          <w:p w14:paraId="3DF9ECEB" w14:textId="77777777" w:rsidR="00584977" w:rsidRDefault="00584977" w:rsidP="00296A18">
            <w:r>
              <w:t xml:space="preserve">Normal: </w:t>
            </w:r>
          </w:p>
          <w:p w14:paraId="0C4A3CDB" w14:textId="77777777" w:rsidR="00584977" w:rsidRDefault="00584977" w:rsidP="00296A18">
            <w:proofErr w:type="spellStart"/>
            <w:r>
              <w:t>checkSnitch</w:t>
            </w:r>
            <w:proofErr w:type="spellEnd"/>
            <w:r>
              <w:t>(),</w:t>
            </w:r>
          </w:p>
          <w:p w14:paraId="423491CD" w14:textId="4AC961F2" w:rsidR="00584977" w:rsidRDefault="00584977" w:rsidP="00296A18">
            <w:r>
              <w:t xml:space="preserve">captured(), </w:t>
            </w:r>
            <w:proofErr w:type="spellStart"/>
            <w:r>
              <w:t>getRow</w:t>
            </w:r>
            <w:proofErr w:type="spellEnd"/>
            <w:r>
              <w:t>()</w:t>
            </w:r>
            <w:r>
              <w:t xml:space="preserve">, </w:t>
            </w:r>
            <w:proofErr w:type="spellStart"/>
            <w:r>
              <w:t>getColumn</w:t>
            </w:r>
            <w:proofErr w:type="spellEnd"/>
            <w:r>
              <w:t>()</w:t>
            </w:r>
          </w:p>
        </w:tc>
        <w:tc>
          <w:tcPr>
            <w:tcW w:w="2184" w:type="dxa"/>
          </w:tcPr>
          <w:p w14:paraId="75CA4142" w14:textId="3B8A7E6A" w:rsidR="00584977" w:rsidRDefault="00584977" w:rsidP="00584977">
            <w:r>
              <w:t>Catching the golden snitch</w:t>
            </w:r>
            <w:r>
              <w:t xml:space="preserve">, seeker and snitch has the same coordinates </w:t>
            </w:r>
          </w:p>
        </w:tc>
        <w:tc>
          <w:tcPr>
            <w:tcW w:w="2494" w:type="dxa"/>
          </w:tcPr>
          <w:p w14:paraId="6B366E5F" w14:textId="539C1C9D" w:rsidR="00584977" w:rsidRDefault="00584977" w:rsidP="00584977">
            <w:r>
              <w:t>Snitch is marked as captured, no longer visible in this level</w:t>
            </w:r>
          </w:p>
        </w:tc>
        <w:tc>
          <w:tcPr>
            <w:tcW w:w="1933" w:type="dxa"/>
          </w:tcPr>
          <w:p w14:paraId="223513D9" w14:textId="77777777" w:rsidR="00584977" w:rsidRDefault="00584977" w:rsidP="00584977"/>
        </w:tc>
        <w:tc>
          <w:tcPr>
            <w:tcW w:w="759" w:type="dxa"/>
          </w:tcPr>
          <w:p w14:paraId="69471D82" w14:textId="77777777" w:rsidR="00584977" w:rsidRDefault="00584977" w:rsidP="00584977"/>
        </w:tc>
      </w:tr>
      <w:tr w:rsidR="00016A30" w14:paraId="26233C4C" w14:textId="77777777" w:rsidTr="00016A30">
        <w:tc>
          <w:tcPr>
            <w:tcW w:w="1980" w:type="dxa"/>
          </w:tcPr>
          <w:p w14:paraId="2BD62607" w14:textId="0E839F87" w:rsidR="007D02A3" w:rsidRDefault="007D02A3" w:rsidP="00296A18">
            <w:r>
              <w:t xml:space="preserve">Normal: </w:t>
            </w:r>
            <w:r w:rsidR="000E7236">
              <w:t>reset()</w:t>
            </w:r>
          </w:p>
        </w:tc>
        <w:tc>
          <w:tcPr>
            <w:tcW w:w="2184" w:type="dxa"/>
          </w:tcPr>
          <w:p w14:paraId="517D9A4E" w14:textId="0F0E8B7F" w:rsidR="00584977" w:rsidRDefault="000E7236" w:rsidP="00584977">
            <w:r>
              <w:t>Going to next level</w:t>
            </w:r>
          </w:p>
        </w:tc>
        <w:tc>
          <w:tcPr>
            <w:tcW w:w="2494" w:type="dxa"/>
          </w:tcPr>
          <w:p w14:paraId="5A959247" w14:textId="5E8EEF6F" w:rsidR="00584977" w:rsidRDefault="00A543E8" w:rsidP="00584977">
            <w:r>
              <w:t>Seekers and snitch on starting positions, moves counter reset</w:t>
            </w:r>
          </w:p>
        </w:tc>
        <w:tc>
          <w:tcPr>
            <w:tcW w:w="1933" w:type="dxa"/>
          </w:tcPr>
          <w:p w14:paraId="371995DF" w14:textId="77777777" w:rsidR="00584977" w:rsidRDefault="00584977" w:rsidP="00584977"/>
        </w:tc>
        <w:tc>
          <w:tcPr>
            <w:tcW w:w="759" w:type="dxa"/>
          </w:tcPr>
          <w:p w14:paraId="6B974AF3" w14:textId="77777777" w:rsidR="00584977" w:rsidRDefault="00584977" w:rsidP="00584977"/>
        </w:tc>
      </w:tr>
      <w:tr w:rsidR="00016A30" w14:paraId="6AFFC0CE" w14:textId="77777777" w:rsidTr="00016A30">
        <w:tc>
          <w:tcPr>
            <w:tcW w:w="1980" w:type="dxa"/>
          </w:tcPr>
          <w:p w14:paraId="5EDB50CA" w14:textId="7E5D1D94" w:rsidR="00DA4A0D" w:rsidRDefault="00DA4A0D" w:rsidP="00296A18">
            <w:r>
              <w:t>Normal:</w:t>
            </w:r>
            <w:r w:rsidR="00AF171A">
              <w:t xml:space="preserve"> move()</w:t>
            </w:r>
            <w:r w:rsidR="00A74853">
              <w:t xml:space="preserve">, </w:t>
            </w:r>
            <w:proofErr w:type="spellStart"/>
            <w:r w:rsidR="00A74853">
              <w:t>setRow</w:t>
            </w:r>
            <w:proofErr w:type="spellEnd"/>
            <w:r w:rsidR="00A74853">
              <w:t xml:space="preserve">(), </w:t>
            </w:r>
            <w:proofErr w:type="spellStart"/>
            <w:r w:rsidR="00A74853">
              <w:t>set</w:t>
            </w:r>
            <w:r w:rsidR="00E900CE">
              <w:t>Column</w:t>
            </w:r>
            <w:proofErr w:type="spellEnd"/>
            <w:r w:rsidR="00E900CE">
              <w:t>()</w:t>
            </w:r>
          </w:p>
        </w:tc>
        <w:tc>
          <w:tcPr>
            <w:tcW w:w="2184" w:type="dxa"/>
          </w:tcPr>
          <w:p w14:paraId="1EB7427B" w14:textId="755B710D" w:rsidR="00584977" w:rsidRDefault="00AF171A" w:rsidP="00584977">
            <w:r>
              <w:t xml:space="preserve">An object is moving, seeker in lvl2 </w:t>
            </w:r>
            <w:r w:rsidR="00F20BF7">
              <w:t>snitch as well</w:t>
            </w:r>
          </w:p>
        </w:tc>
        <w:tc>
          <w:tcPr>
            <w:tcW w:w="2494" w:type="dxa"/>
          </w:tcPr>
          <w:p w14:paraId="777E2E24" w14:textId="2278C28F" w:rsidR="00584977" w:rsidRDefault="009B62D3" w:rsidP="00584977">
            <w:r>
              <w:t>Seekers and snitch are moving</w:t>
            </w:r>
          </w:p>
        </w:tc>
        <w:tc>
          <w:tcPr>
            <w:tcW w:w="1933" w:type="dxa"/>
          </w:tcPr>
          <w:p w14:paraId="3EBD0387" w14:textId="77777777" w:rsidR="00584977" w:rsidRDefault="00584977" w:rsidP="00584977"/>
        </w:tc>
        <w:tc>
          <w:tcPr>
            <w:tcW w:w="759" w:type="dxa"/>
          </w:tcPr>
          <w:p w14:paraId="743D33F9" w14:textId="77777777" w:rsidR="00584977" w:rsidRDefault="00584977" w:rsidP="00584977"/>
        </w:tc>
      </w:tr>
      <w:tr w:rsidR="00016A30" w14:paraId="773E1B1D" w14:textId="77777777" w:rsidTr="00016A30">
        <w:tc>
          <w:tcPr>
            <w:tcW w:w="1980" w:type="dxa"/>
          </w:tcPr>
          <w:p w14:paraId="38D78A13" w14:textId="125A58EF" w:rsidR="00584977" w:rsidRDefault="00A541D3" w:rsidP="00296A18">
            <w:r>
              <w:t xml:space="preserve">Normal: </w:t>
            </w:r>
            <w:proofErr w:type="spellStart"/>
            <w:r>
              <w:t>recognizeInput</w:t>
            </w:r>
            <w:proofErr w:type="spellEnd"/>
            <w:r w:rsidR="0025654C">
              <w:t>()</w:t>
            </w:r>
          </w:p>
        </w:tc>
        <w:tc>
          <w:tcPr>
            <w:tcW w:w="2184" w:type="dxa"/>
          </w:tcPr>
          <w:p w14:paraId="3FD8D26B" w14:textId="3BD42363" w:rsidR="00584977" w:rsidRDefault="00B92F67" w:rsidP="00584977">
            <w:r>
              <w:t>User presses ‘WSAD’ or arrow keys</w:t>
            </w:r>
          </w:p>
        </w:tc>
        <w:tc>
          <w:tcPr>
            <w:tcW w:w="2494" w:type="dxa"/>
          </w:tcPr>
          <w:p w14:paraId="7C0D32B3" w14:textId="0FC71D5B" w:rsidR="00584977" w:rsidRDefault="00F87D18" w:rsidP="00584977">
            <w:r>
              <w:t>Seeker is moving in the given direction</w:t>
            </w:r>
            <w:r w:rsidR="002C175F">
              <w:t xml:space="preserve"> if no obstacles</w:t>
            </w:r>
          </w:p>
        </w:tc>
        <w:tc>
          <w:tcPr>
            <w:tcW w:w="1933" w:type="dxa"/>
          </w:tcPr>
          <w:p w14:paraId="215F0972" w14:textId="77777777" w:rsidR="00584977" w:rsidRDefault="00584977" w:rsidP="00584977"/>
        </w:tc>
        <w:tc>
          <w:tcPr>
            <w:tcW w:w="759" w:type="dxa"/>
          </w:tcPr>
          <w:p w14:paraId="55FA1D2D" w14:textId="77777777" w:rsidR="00584977" w:rsidRDefault="00584977" w:rsidP="00584977"/>
        </w:tc>
      </w:tr>
      <w:tr w:rsidR="00016A30" w14:paraId="386B2666" w14:textId="77777777" w:rsidTr="00016A30">
        <w:tc>
          <w:tcPr>
            <w:tcW w:w="1980" w:type="dxa"/>
          </w:tcPr>
          <w:p w14:paraId="174863BF" w14:textId="3B8A5CE4" w:rsidR="00584977" w:rsidRDefault="002C175F" w:rsidP="00296A18">
            <w:r>
              <w:t xml:space="preserve">Normal: </w:t>
            </w:r>
            <w:proofErr w:type="spellStart"/>
            <w:r>
              <w:t>newPostion</w:t>
            </w:r>
            <w:proofErr w:type="spellEnd"/>
            <w:r>
              <w:t>(),</w:t>
            </w:r>
            <w:r w:rsidR="00BC6AA1">
              <w:t xml:space="preserve"> </w:t>
            </w:r>
            <w:proofErr w:type="spellStart"/>
            <w:r w:rsidR="00BC6AA1">
              <w:t>isPositionFree</w:t>
            </w:r>
            <w:proofErr w:type="spellEnd"/>
            <w:r w:rsidR="00BC6AA1">
              <w:t xml:space="preserve">(), </w:t>
            </w:r>
            <w:proofErr w:type="spellStart"/>
            <w:r>
              <w:t>clearPosition</w:t>
            </w:r>
            <w:proofErr w:type="spellEnd"/>
            <w:r w:rsidR="00821C57">
              <w:t>()</w:t>
            </w:r>
            <w:r>
              <w:t xml:space="preserve"> </w:t>
            </w:r>
          </w:p>
        </w:tc>
        <w:tc>
          <w:tcPr>
            <w:tcW w:w="2184" w:type="dxa"/>
          </w:tcPr>
          <w:p w14:paraId="4F275926" w14:textId="15432CD0" w:rsidR="00584977" w:rsidRDefault="00677128" w:rsidP="00584977">
            <w:r>
              <w:t>User presses ‘WSAD’ or arrow keys</w:t>
            </w:r>
          </w:p>
        </w:tc>
        <w:tc>
          <w:tcPr>
            <w:tcW w:w="2494" w:type="dxa"/>
          </w:tcPr>
          <w:p w14:paraId="3393DA93" w14:textId="6B5A8C1F" w:rsidR="00584977" w:rsidRDefault="0021637E" w:rsidP="00584977">
            <w:r>
              <w:t xml:space="preserve">Function check if </w:t>
            </w:r>
            <w:r w:rsidR="001B1690">
              <w:t>object can go to new</w:t>
            </w:r>
            <w:r w:rsidR="004A6331">
              <w:t xml:space="preserve"> position, </w:t>
            </w:r>
            <w:r w:rsidR="00F47047">
              <w:t>if yes then free up t</w:t>
            </w:r>
            <w:r w:rsidR="00B73590">
              <w:t>he old</w:t>
            </w:r>
            <w:r w:rsidR="00F47047">
              <w:t xml:space="preserve"> space</w:t>
            </w:r>
          </w:p>
        </w:tc>
        <w:tc>
          <w:tcPr>
            <w:tcW w:w="1933" w:type="dxa"/>
          </w:tcPr>
          <w:p w14:paraId="4A351617" w14:textId="77777777" w:rsidR="00584977" w:rsidRDefault="00584977" w:rsidP="00584977"/>
        </w:tc>
        <w:tc>
          <w:tcPr>
            <w:tcW w:w="759" w:type="dxa"/>
          </w:tcPr>
          <w:p w14:paraId="719D3E47" w14:textId="77777777" w:rsidR="00584977" w:rsidRDefault="00584977" w:rsidP="00584977"/>
        </w:tc>
      </w:tr>
      <w:tr w:rsidR="00016A30" w14:paraId="06ED9CA0" w14:textId="77777777" w:rsidTr="00016A30">
        <w:tc>
          <w:tcPr>
            <w:tcW w:w="1980" w:type="dxa"/>
          </w:tcPr>
          <w:p w14:paraId="47211000" w14:textId="66A7132C" w:rsidR="00605BC5" w:rsidRDefault="00605BC5" w:rsidP="00296A18">
            <w:r>
              <w:lastRenderedPageBreak/>
              <w:t xml:space="preserve">Normal: </w:t>
            </w:r>
            <w:proofErr w:type="spellStart"/>
            <w:r>
              <w:t>updatePitchSeekers</w:t>
            </w:r>
            <w:proofErr w:type="spellEnd"/>
            <w:r>
              <w:t>()</w:t>
            </w:r>
            <w:r w:rsidR="000B3C7C">
              <w:t xml:space="preserve">, </w:t>
            </w:r>
            <w:proofErr w:type="spellStart"/>
            <w:r w:rsidR="000B3C7C">
              <w:t>placeOnPitch</w:t>
            </w:r>
            <w:proofErr w:type="spellEnd"/>
            <w:r w:rsidR="000B3C7C">
              <w:t>()</w:t>
            </w:r>
          </w:p>
        </w:tc>
        <w:tc>
          <w:tcPr>
            <w:tcW w:w="2184" w:type="dxa"/>
          </w:tcPr>
          <w:p w14:paraId="5A6FA677" w14:textId="11B6BE98" w:rsidR="00584977" w:rsidRDefault="0062038D" w:rsidP="00584977">
            <w:r>
              <w:t>User presses ‘WSAD’ or arrow keys</w:t>
            </w:r>
          </w:p>
        </w:tc>
        <w:tc>
          <w:tcPr>
            <w:tcW w:w="2494" w:type="dxa"/>
          </w:tcPr>
          <w:p w14:paraId="0852149A" w14:textId="361378F4" w:rsidR="00584977" w:rsidRDefault="009563CE" w:rsidP="00584977">
            <w:r>
              <w:t xml:space="preserve">Place new position of </w:t>
            </w:r>
            <w:bookmarkStart w:id="0" w:name="_GoBack"/>
            <w:bookmarkEnd w:id="0"/>
            <w:r>
              <w:t xml:space="preserve">seekers on the pitch </w:t>
            </w:r>
          </w:p>
        </w:tc>
        <w:tc>
          <w:tcPr>
            <w:tcW w:w="1933" w:type="dxa"/>
          </w:tcPr>
          <w:p w14:paraId="4FED049A" w14:textId="77777777" w:rsidR="00584977" w:rsidRDefault="00584977" w:rsidP="00584977"/>
        </w:tc>
        <w:tc>
          <w:tcPr>
            <w:tcW w:w="759" w:type="dxa"/>
          </w:tcPr>
          <w:p w14:paraId="52D66BAD" w14:textId="77777777" w:rsidR="00584977" w:rsidRDefault="00584977" w:rsidP="00584977"/>
        </w:tc>
      </w:tr>
      <w:tr w:rsidR="00CA663D" w14:paraId="0478E508" w14:textId="77777777" w:rsidTr="00016A30">
        <w:tc>
          <w:tcPr>
            <w:tcW w:w="1980" w:type="dxa"/>
          </w:tcPr>
          <w:p w14:paraId="37FBFA96" w14:textId="42BD692E" w:rsidR="00CA663D" w:rsidRDefault="00CA663D" w:rsidP="00296A18">
            <w:r>
              <w:t xml:space="preserve">Normal: </w:t>
            </w:r>
            <w:proofErr w:type="spellStart"/>
            <w:r>
              <w:t>updatePitch</w:t>
            </w:r>
            <w:r>
              <w:t>Snitch</w:t>
            </w:r>
            <w:proofErr w:type="spellEnd"/>
            <w:r>
              <w:t>()</w:t>
            </w:r>
            <w:r w:rsidR="00876726">
              <w:t xml:space="preserve">, </w:t>
            </w:r>
            <w:proofErr w:type="spellStart"/>
            <w:r w:rsidR="00876726">
              <w:t>placeOnPitch</w:t>
            </w:r>
            <w:proofErr w:type="spellEnd"/>
            <w:r w:rsidR="00876726">
              <w:t>()</w:t>
            </w:r>
          </w:p>
        </w:tc>
        <w:tc>
          <w:tcPr>
            <w:tcW w:w="2184" w:type="dxa"/>
          </w:tcPr>
          <w:p w14:paraId="58C91DCA" w14:textId="6ABDD055" w:rsidR="00CA663D" w:rsidRDefault="004065F7" w:rsidP="00CA663D">
            <w:r>
              <w:t xml:space="preserve">From </w:t>
            </w:r>
            <w:proofErr w:type="spellStart"/>
            <w:r>
              <w:t>lvl</w:t>
            </w:r>
            <w:proofErr w:type="spellEnd"/>
            <w:r>
              <w:t xml:space="preserve"> 2 snitch is moving </w:t>
            </w:r>
          </w:p>
        </w:tc>
        <w:tc>
          <w:tcPr>
            <w:tcW w:w="2494" w:type="dxa"/>
          </w:tcPr>
          <w:p w14:paraId="3688AB4B" w14:textId="5BA2EB85" w:rsidR="00CA663D" w:rsidRDefault="00CA663D" w:rsidP="00CA663D">
            <w:r>
              <w:t xml:space="preserve">Place new position of </w:t>
            </w:r>
            <w:r>
              <w:t>Snitch</w:t>
            </w:r>
            <w:r>
              <w:t xml:space="preserve"> on the pitch </w:t>
            </w:r>
          </w:p>
        </w:tc>
        <w:tc>
          <w:tcPr>
            <w:tcW w:w="1933" w:type="dxa"/>
          </w:tcPr>
          <w:p w14:paraId="34203F14" w14:textId="77777777" w:rsidR="00CA663D" w:rsidRDefault="00CA663D" w:rsidP="00CA663D"/>
        </w:tc>
        <w:tc>
          <w:tcPr>
            <w:tcW w:w="759" w:type="dxa"/>
          </w:tcPr>
          <w:p w14:paraId="5420AC25" w14:textId="77777777" w:rsidR="00CA663D" w:rsidRDefault="00CA663D" w:rsidP="00CA663D"/>
        </w:tc>
      </w:tr>
      <w:tr w:rsidR="00CA663D" w14:paraId="5A4EF080" w14:textId="77777777" w:rsidTr="00016A30">
        <w:tc>
          <w:tcPr>
            <w:tcW w:w="1980" w:type="dxa"/>
          </w:tcPr>
          <w:p w14:paraId="667FF39C" w14:textId="3CA76486" w:rsidR="00FB6F3B" w:rsidRDefault="004A359D" w:rsidP="00296A18">
            <w:r>
              <w:t xml:space="preserve">Normal: </w:t>
            </w:r>
            <w:proofErr w:type="spellStart"/>
            <w:r>
              <w:t>move</w:t>
            </w:r>
            <w:r w:rsidR="00FB6F3B">
              <w:t>Snitch</w:t>
            </w:r>
            <w:proofErr w:type="spellEnd"/>
            <w:r w:rsidR="00FB6F3B">
              <w:t xml:space="preserve">(), </w:t>
            </w:r>
            <w:proofErr w:type="spellStart"/>
            <w:r w:rsidR="00FB6F3B">
              <w:t>isPlayerOnPosition</w:t>
            </w:r>
            <w:proofErr w:type="spellEnd"/>
            <w:r w:rsidR="00415750">
              <w:t>()</w:t>
            </w:r>
          </w:p>
        </w:tc>
        <w:tc>
          <w:tcPr>
            <w:tcW w:w="2184" w:type="dxa"/>
          </w:tcPr>
          <w:p w14:paraId="55B1834F" w14:textId="6C821C38" w:rsidR="00CA663D" w:rsidRDefault="00415750" w:rsidP="00CA663D">
            <w:r>
              <w:t>Level 2</w:t>
            </w:r>
          </w:p>
        </w:tc>
        <w:tc>
          <w:tcPr>
            <w:tcW w:w="2494" w:type="dxa"/>
          </w:tcPr>
          <w:p w14:paraId="16074D29" w14:textId="0CF579D5" w:rsidR="00CA663D" w:rsidRDefault="00415750" w:rsidP="00CA663D">
            <w:r>
              <w:t>If no seeker is nearby (one field)</w:t>
            </w:r>
            <w:r w:rsidR="00F50EA2">
              <w:t xml:space="preserve">, </w:t>
            </w:r>
            <w:r w:rsidR="0096648F">
              <w:t xml:space="preserve">snitch </w:t>
            </w:r>
            <w:r w:rsidR="00F50EA2">
              <w:t>move</w:t>
            </w:r>
            <w:r w:rsidR="0096648F">
              <w:t>s</w:t>
            </w:r>
            <w:r w:rsidR="00F50EA2">
              <w:t xml:space="preserve"> random, if a seeker is next to then </w:t>
            </w:r>
            <w:r w:rsidR="0096648F">
              <w:t xml:space="preserve">snitch </w:t>
            </w:r>
            <w:r w:rsidR="00F50EA2">
              <w:t>go</w:t>
            </w:r>
            <w:r w:rsidR="0096648F">
              <w:t>es</w:t>
            </w:r>
            <w:r w:rsidR="00F50EA2">
              <w:t xml:space="preserve"> to the other direction</w:t>
            </w:r>
          </w:p>
        </w:tc>
        <w:tc>
          <w:tcPr>
            <w:tcW w:w="1933" w:type="dxa"/>
          </w:tcPr>
          <w:p w14:paraId="3127E11B" w14:textId="77777777" w:rsidR="00CA663D" w:rsidRDefault="00CA663D" w:rsidP="00CA663D"/>
        </w:tc>
        <w:tc>
          <w:tcPr>
            <w:tcW w:w="759" w:type="dxa"/>
          </w:tcPr>
          <w:p w14:paraId="61F3A006" w14:textId="77777777" w:rsidR="00CA663D" w:rsidRDefault="00CA663D" w:rsidP="00CA663D"/>
        </w:tc>
      </w:tr>
      <w:tr w:rsidR="00DB2492" w14:paraId="06AECE24" w14:textId="77777777" w:rsidTr="00016A30">
        <w:tc>
          <w:tcPr>
            <w:tcW w:w="1980" w:type="dxa"/>
          </w:tcPr>
          <w:p w14:paraId="0FDBA9E5" w14:textId="5106B645" w:rsidR="002C1415" w:rsidRDefault="00A36962" w:rsidP="00296A18">
            <w:r>
              <w:t xml:space="preserve">Normal: </w:t>
            </w:r>
            <w:r w:rsidR="002C1415">
              <w:t>update()</w:t>
            </w:r>
          </w:p>
        </w:tc>
        <w:tc>
          <w:tcPr>
            <w:tcW w:w="2184" w:type="dxa"/>
          </w:tcPr>
          <w:p w14:paraId="791162C5" w14:textId="77777777" w:rsidR="00DB2492" w:rsidRDefault="00DB2492" w:rsidP="00CA663D"/>
        </w:tc>
        <w:tc>
          <w:tcPr>
            <w:tcW w:w="2494" w:type="dxa"/>
          </w:tcPr>
          <w:p w14:paraId="2B0722B1" w14:textId="681498D3" w:rsidR="00DB2492" w:rsidRDefault="00AB768E" w:rsidP="00CA663D">
            <w:r>
              <w:t xml:space="preserve">All objects are moving as they should </w:t>
            </w:r>
          </w:p>
        </w:tc>
        <w:tc>
          <w:tcPr>
            <w:tcW w:w="1933" w:type="dxa"/>
          </w:tcPr>
          <w:p w14:paraId="4BCAB558" w14:textId="77777777" w:rsidR="00DB2492" w:rsidRDefault="00DB2492" w:rsidP="00CA663D"/>
        </w:tc>
        <w:tc>
          <w:tcPr>
            <w:tcW w:w="759" w:type="dxa"/>
          </w:tcPr>
          <w:p w14:paraId="3A9BD107" w14:textId="77777777" w:rsidR="00DB2492" w:rsidRDefault="00DB2492" w:rsidP="00CA663D"/>
        </w:tc>
      </w:tr>
      <w:tr w:rsidR="00CA663D" w14:paraId="11AFB5E7" w14:textId="77777777" w:rsidTr="00016A30">
        <w:tc>
          <w:tcPr>
            <w:tcW w:w="1980" w:type="dxa"/>
          </w:tcPr>
          <w:p w14:paraId="1433CEE1" w14:textId="4155FD31" w:rsidR="00CA663D" w:rsidRDefault="00CA663D" w:rsidP="00CA663D"/>
        </w:tc>
        <w:tc>
          <w:tcPr>
            <w:tcW w:w="2184" w:type="dxa"/>
          </w:tcPr>
          <w:p w14:paraId="22944317" w14:textId="77777777" w:rsidR="00CA663D" w:rsidRDefault="00CA663D" w:rsidP="00CA663D"/>
        </w:tc>
        <w:tc>
          <w:tcPr>
            <w:tcW w:w="2494" w:type="dxa"/>
          </w:tcPr>
          <w:p w14:paraId="2CDE896C" w14:textId="77777777" w:rsidR="00CA663D" w:rsidRDefault="00CA663D" w:rsidP="00CA663D"/>
        </w:tc>
        <w:tc>
          <w:tcPr>
            <w:tcW w:w="1933" w:type="dxa"/>
          </w:tcPr>
          <w:p w14:paraId="704AB352" w14:textId="77777777" w:rsidR="00CA663D" w:rsidRDefault="00CA663D" w:rsidP="00CA663D"/>
        </w:tc>
        <w:tc>
          <w:tcPr>
            <w:tcW w:w="759" w:type="dxa"/>
          </w:tcPr>
          <w:p w14:paraId="7CCE4EBD" w14:textId="77777777" w:rsidR="00CA663D" w:rsidRDefault="00CA663D" w:rsidP="00CA663D"/>
        </w:tc>
      </w:tr>
      <w:tr w:rsidR="00CA663D" w14:paraId="33E6B611" w14:textId="77777777" w:rsidTr="00016A30">
        <w:tc>
          <w:tcPr>
            <w:tcW w:w="1980" w:type="dxa"/>
          </w:tcPr>
          <w:p w14:paraId="0C03ED86" w14:textId="77777777" w:rsidR="00CA663D" w:rsidRDefault="00CA663D" w:rsidP="00CA663D"/>
        </w:tc>
        <w:tc>
          <w:tcPr>
            <w:tcW w:w="2184" w:type="dxa"/>
          </w:tcPr>
          <w:p w14:paraId="0DBBDACA" w14:textId="77777777" w:rsidR="00CA663D" w:rsidRDefault="00CA663D" w:rsidP="00CA663D"/>
        </w:tc>
        <w:tc>
          <w:tcPr>
            <w:tcW w:w="2494" w:type="dxa"/>
          </w:tcPr>
          <w:p w14:paraId="7AC53831" w14:textId="77777777" w:rsidR="00CA663D" w:rsidRDefault="00CA663D" w:rsidP="00CA663D"/>
        </w:tc>
        <w:tc>
          <w:tcPr>
            <w:tcW w:w="1933" w:type="dxa"/>
          </w:tcPr>
          <w:p w14:paraId="7B09B492" w14:textId="77777777" w:rsidR="00CA663D" w:rsidRDefault="00CA663D" w:rsidP="00CA663D"/>
        </w:tc>
        <w:tc>
          <w:tcPr>
            <w:tcW w:w="759" w:type="dxa"/>
          </w:tcPr>
          <w:p w14:paraId="3E614026" w14:textId="77777777" w:rsidR="00CA663D" w:rsidRDefault="00CA663D" w:rsidP="00CA663D"/>
        </w:tc>
      </w:tr>
      <w:tr w:rsidR="00BE0B1A" w14:paraId="403AE50A" w14:textId="77777777" w:rsidTr="00016A30">
        <w:tc>
          <w:tcPr>
            <w:tcW w:w="1980" w:type="dxa"/>
          </w:tcPr>
          <w:p w14:paraId="4F2D2EA6" w14:textId="77777777" w:rsidR="00BE0B1A" w:rsidRDefault="00BE0B1A" w:rsidP="00CA663D"/>
        </w:tc>
        <w:tc>
          <w:tcPr>
            <w:tcW w:w="2184" w:type="dxa"/>
          </w:tcPr>
          <w:p w14:paraId="13637AF0" w14:textId="77777777" w:rsidR="00BE0B1A" w:rsidRDefault="00BE0B1A" w:rsidP="00CA663D"/>
        </w:tc>
        <w:tc>
          <w:tcPr>
            <w:tcW w:w="2494" w:type="dxa"/>
          </w:tcPr>
          <w:p w14:paraId="6A6FFA7D" w14:textId="77777777" w:rsidR="00BE0B1A" w:rsidRDefault="00BE0B1A" w:rsidP="00CA663D"/>
        </w:tc>
        <w:tc>
          <w:tcPr>
            <w:tcW w:w="1933" w:type="dxa"/>
          </w:tcPr>
          <w:p w14:paraId="64E97B2E" w14:textId="77777777" w:rsidR="00BE0B1A" w:rsidRDefault="00BE0B1A" w:rsidP="00CA663D"/>
        </w:tc>
        <w:tc>
          <w:tcPr>
            <w:tcW w:w="759" w:type="dxa"/>
          </w:tcPr>
          <w:p w14:paraId="6C277185" w14:textId="77777777" w:rsidR="00BE0B1A" w:rsidRDefault="00BE0B1A" w:rsidP="00CA663D"/>
        </w:tc>
      </w:tr>
      <w:tr w:rsidR="00BE0B1A" w14:paraId="431ACB7D" w14:textId="77777777" w:rsidTr="00016A30">
        <w:tc>
          <w:tcPr>
            <w:tcW w:w="1980" w:type="dxa"/>
          </w:tcPr>
          <w:p w14:paraId="3F8A89F2" w14:textId="77777777" w:rsidR="00BE0B1A" w:rsidRDefault="00BE0B1A" w:rsidP="00CA663D"/>
        </w:tc>
        <w:tc>
          <w:tcPr>
            <w:tcW w:w="2184" w:type="dxa"/>
          </w:tcPr>
          <w:p w14:paraId="40DAD69D" w14:textId="77777777" w:rsidR="00BE0B1A" w:rsidRDefault="00BE0B1A" w:rsidP="00CA663D"/>
        </w:tc>
        <w:tc>
          <w:tcPr>
            <w:tcW w:w="2494" w:type="dxa"/>
          </w:tcPr>
          <w:p w14:paraId="26682CBD" w14:textId="77777777" w:rsidR="00BE0B1A" w:rsidRDefault="00BE0B1A" w:rsidP="00CA663D"/>
        </w:tc>
        <w:tc>
          <w:tcPr>
            <w:tcW w:w="1933" w:type="dxa"/>
          </w:tcPr>
          <w:p w14:paraId="05891120" w14:textId="77777777" w:rsidR="00BE0B1A" w:rsidRDefault="00BE0B1A" w:rsidP="00CA663D"/>
        </w:tc>
        <w:tc>
          <w:tcPr>
            <w:tcW w:w="759" w:type="dxa"/>
          </w:tcPr>
          <w:p w14:paraId="7662B085" w14:textId="77777777" w:rsidR="00BE0B1A" w:rsidRDefault="00BE0B1A" w:rsidP="00CA663D"/>
        </w:tc>
      </w:tr>
      <w:tr w:rsidR="00BE0B1A" w14:paraId="3A094AC2" w14:textId="77777777" w:rsidTr="00016A30">
        <w:tc>
          <w:tcPr>
            <w:tcW w:w="1980" w:type="dxa"/>
          </w:tcPr>
          <w:p w14:paraId="7B482CDD" w14:textId="77777777" w:rsidR="00BE0B1A" w:rsidRDefault="00BE0B1A" w:rsidP="00CA663D"/>
        </w:tc>
        <w:tc>
          <w:tcPr>
            <w:tcW w:w="2184" w:type="dxa"/>
          </w:tcPr>
          <w:p w14:paraId="1AEE081D" w14:textId="77777777" w:rsidR="00BE0B1A" w:rsidRDefault="00BE0B1A" w:rsidP="00CA663D"/>
        </w:tc>
        <w:tc>
          <w:tcPr>
            <w:tcW w:w="2494" w:type="dxa"/>
          </w:tcPr>
          <w:p w14:paraId="38BA06E5" w14:textId="77777777" w:rsidR="00BE0B1A" w:rsidRDefault="00BE0B1A" w:rsidP="00CA663D"/>
        </w:tc>
        <w:tc>
          <w:tcPr>
            <w:tcW w:w="1933" w:type="dxa"/>
          </w:tcPr>
          <w:p w14:paraId="53A7482C" w14:textId="77777777" w:rsidR="00BE0B1A" w:rsidRDefault="00BE0B1A" w:rsidP="00CA663D"/>
        </w:tc>
        <w:tc>
          <w:tcPr>
            <w:tcW w:w="759" w:type="dxa"/>
          </w:tcPr>
          <w:p w14:paraId="538896AD" w14:textId="77777777" w:rsidR="00BE0B1A" w:rsidRDefault="00BE0B1A" w:rsidP="00CA663D"/>
        </w:tc>
      </w:tr>
    </w:tbl>
    <w:p w14:paraId="2ADD37D2" w14:textId="77777777" w:rsidR="00850EE5" w:rsidRDefault="00850EE5"/>
    <w:p w14:paraId="03B33348" w14:textId="77777777" w:rsidR="00850EE5" w:rsidRDefault="00850EE5"/>
    <w:sectPr w:rsidR="00850E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2758"/>
    <w:multiLevelType w:val="hybridMultilevel"/>
    <w:tmpl w:val="4566E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85A"/>
    <w:multiLevelType w:val="hybridMultilevel"/>
    <w:tmpl w:val="99F4B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3NDUzNTMyMDA2MjRT0lEKTi0uzszPAykwrAUAcPzc1SwAAAA="/>
  </w:docVars>
  <w:rsids>
    <w:rsidRoot w:val="00850EE5"/>
    <w:rsid w:val="00016A30"/>
    <w:rsid w:val="00022F8E"/>
    <w:rsid w:val="00023E03"/>
    <w:rsid w:val="000B3C7C"/>
    <w:rsid w:val="000C0144"/>
    <w:rsid w:val="000E3215"/>
    <w:rsid w:val="000E7236"/>
    <w:rsid w:val="00100AA5"/>
    <w:rsid w:val="00155900"/>
    <w:rsid w:val="00165875"/>
    <w:rsid w:val="001B1690"/>
    <w:rsid w:val="001C1189"/>
    <w:rsid w:val="001F4FAD"/>
    <w:rsid w:val="0021637E"/>
    <w:rsid w:val="00222D59"/>
    <w:rsid w:val="00233CA5"/>
    <w:rsid w:val="00247DA9"/>
    <w:rsid w:val="00252AB4"/>
    <w:rsid w:val="0025654C"/>
    <w:rsid w:val="00296A18"/>
    <w:rsid w:val="002B7981"/>
    <w:rsid w:val="002C1415"/>
    <w:rsid w:val="002C175F"/>
    <w:rsid w:val="0031676A"/>
    <w:rsid w:val="0033167B"/>
    <w:rsid w:val="0033221E"/>
    <w:rsid w:val="00366999"/>
    <w:rsid w:val="003776D8"/>
    <w:rsid w:val="00390388"/>
    <w:rsid w:val="003C5183"/>
    <w:rsid w:val="003E4646"/>
    <w:rsid w:val="004065F7"/>
    <w:rsid w:val="00415750"/>
    <w:rsid w:val="00444727"/>
    <w:rsid w:val="004A359D"/>
    <w:rsid w:val="004A6331"/>
    <w:rsid w:val="004D2B7C"/>
    <w:rsid w:val="005179F6"/>
    <w:rsid w:val="005344B9"/>
    <w:rsid w:val="00536D44"/>
    <w:rsid w:val="00555E31"/>
    <w:rsid w:val="00571AD2"/>
    <w:rsid w:val="00584977"/>
    <w:rsid w:val="00593969"/>
    <w:rsid w:val="005A30DA"/>
    <w:rsid w:val="005B1794"/>
    <w:rsid w:val="005F5552"/>
    <w:rsid w:val="00605BC5"/>
    <w:rsid w:val="0062038D"/>
    <w:rsid w:val="00655C9E"/>
    <w:rsid w:val="00677128"/>
    <w:rsid w:val="006A0959"/>
    <w:rsid w:val="006A3202"/>
    <w:rsid w:val="00770259"/>
    <w:rsid w:val="007D02A3"/>
    <w:rsid w:val="007F3864"/>
    <w:rsid w:val="00800C28"/>
    <w:rsid w:val="00821C57"/>
    <w:rsid w:val="008224A5"/>
    <w:rsid w:val="008375D6"/>
    <w:rsid w:val="00850EE5"/>
    <w:rsid w:val="00852A54"/>
    <w:rsid w:val="00876726"/>
    <w:rsid w:val="008F77BC"/>
    <w:rsid w:val="009563CE"/>
    <w:rsid w:val="0096648F"/>
    <w:rsid w:val="009A12B5"/>
    <w:rsid w:val="009B0183"/>
    <w:rsid w:val="009B62D3"/>
    <w:rsid w:val="009E2021"/>
    <w:rsid w:val="009F5E49"/>
    <w:rsid w:val="00A232D4"/>
    <w:rsid w:val="00A36962"/>
    <w:rsid w:val="00A541D3"/>
    <w:rsid w:val="00A543E8"/>
    <w:rsid w:val="00A63372"/>
    <w:rsid w:val="00A7088C"/>
    <w:rsid w:val="00A74853"/>
    <w:rsid w:val="00AA6FF1"/>
    <w:rsid w:val="00AB6143"/>
    <w:rsid w:val="00AB768E"/>
    <w:rsid w:val="00AD062E"/>
    <w:rsid w:val="00AF171A"/>
    <w:rsid w:val="00B64D67"/>
    <w:rsid w:val="00B73590"/>
    <w:rsid w:val="00B92F67"/>
    <w:rsid w:val="00BB0402"/>
    <w:rsid w:val="00BC4D97"/>
    <w:rsid w:val="00BC6AA1"/>
    <w:rsid w:val="00BD3899"/>
    <w:rsid w:val="00BD4653"/>
    <w:rsid w:val="00BE0B1A"/>
    <w:rsid w:val="00C10490"/>
    <w:rsid w:val="00C4584A"/>
    <w:rsid w:val="00CA004D"/>
    <w:rsid w:val="00CA663D"/>
    <w:rsid w:val="00CB324A"/>
    <w:rsid w:val="00D16B87"/>
    <w:rsid w:val="00DA4A0D"/>
    <w:rsid w:val="00DB2492"/>
    <w:rsid w:val="00DF6398"/>
    <w:rsid w:val="00E900CE"/>
    <w:rsid w:val="00E94C9F"/>
    <w:rsid w:val="00EA2683"/>
    <w:rsid w:val="00EB6658"/>
    <w:rsid w:val="00EC44E9"/>
    <w:rsid w:val="00F02C79"/>
    <w:rsid w:val="00F20BF7"/>
    <w:rsid w:val="00F47047"/>
    <w:rsid w:val="00F50EA2"/>
    <w:rsid w:val="00F746DE"/>
    <w:rsid w:val="00F747C4"/>
    <w:rsid w:val="00F87D18"/>
    <w:rsid w:val="00FA2FEF"/>
    <w:rsid w:val="00FA532B"/>
    <w:rsid w:val="00FB2562"/>
    <w:rsid w:val="00F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C482"/>
  <w15:chartTrackingRefBased/>
  <w15:docId w15:val="{B314AB9B-07D7-4DC5-AD32-AA3C850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5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y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NYSSEN CHRISTINE</dc:creator>
  <cp:keywords/>
  <cp:lastModifiedBy>Paweł Sznura</cp:lastModifiedBy>
  <cp:revision>114</cp:revision>
  <dcterms:created xsi:type="dcterms:W3CDTF">2014-09-07T20:27:00Z</dcterms:created>
  <dcterms:modified xsi:type="dcterms:W3CDTF">2020-12-18T02:09:00Z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